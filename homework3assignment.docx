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DF455" w14:textId="2911D76E" w:rsidR="00FE576D" w:rsidRPr="00435446" w:rsidRDefault="00C00A9B" w:rsidP="00435446">
      <w:pPr>
        <w:pStyle w:val="Title"/>
      </w:pPr>
      <w:r>
        <w:t>homework 3</w:t>
      </w:r>
    </w:p>
    <w:p w14:paraId="73D3389E" w14:textId="558AD35A" w:rsidR="00FE576D" w:rsidRDefault="00C00A9B">
      <w:pPr>
        <w:pStyle w:val="Subtitle"/>
      </w:pPr>
      <w:r>
        <w:t>Intro to Web design</w:t>
      </w:r>
    </w:p>
    <w:p w14:paraId="092FFA24" w14:textId="6D05637F" w:rsidR="00FE576D" w:rsidRDefault="00C00A9B" w:rsidP="00774146">
      <w:pPr>
        <w:pStyle w:val="Date"/>
      </w:pPr>
      <w:r>
        <w:rPr>
          <w:rStyle w:val="IntenseEmphasis"/>
        </w:rPr>
        <w:t xml:space="preserve">Date </w:t>
      </w:r>
      <w:r w:rsidR="00684306">
        <w:rPr>
          <w:rStyle w:val="IntenseEmphasis"/>
        </w:rPr>
        <w:t xml:space="preserve"> </w:t>
      </w:r>
      <w:r>
        <w:t>Mar 8. 2022</w:t>
      </w:r>
      <w:r w:rsidR="003B5FCE">
        <w:t xml:space="preserve"> | </w:t>
      </w:r>
      <w:r>
        <w:rPr>
          <w:rStyle w:val="IntenseEmphasis"/>
        </w:rPr>
        <w:t xml:space="preserve">by </w:t>
      </w:r>
      <w:r>
        <w:t>Myoungju cha</w:t>
      </w:r>
    </w:p>
    <w:p w14:paraId="109BEA8F" w14:textId="2E8372DD" w:rsidR="00FE576D" w:rsidRDefault="00C00A9B">
      <w:pPr>
        <w:pStyle w:val="Heading1"/>
      </w:pPr>
      <w:r>
        <w:t>Using GitHub</w:t>
      </w:r>
    </w:p>
    <w:p w14:paraId="48821B42" w14:textId="1A052AA1" w:rsidR="00FE576D" w:rsidRDefault="00C00A9B">
      <w:r>
        <w:t>Signed up for GitHub</w:t>
      </w:r>
    </w:p>
    <w:p w14:paraId="22AA2385" w14:textId="2CE3F5DA" w:rsidR="00C00A9B" w:rsidRDefault="00C00A9B">
      <w:r>
        <w:t>Created my own repository, named “root”</w:t>
      </w:r>
    </w:p>
    <w:p w14:paraId="405B7028" w14:textId="37BB3DEA" w:rsidR="00C00A9B" w:rsidRDefault="00C00A9B">
      <w:r>
        <w:t>Put my total three pages.html</w:t>
      </w:r>
    </w:p>
    <w:p w14:paraId="425C8C5E" w14:textId="11D1A94E" w:rsidR="00FE576D" w:rsidRPr="00C54681" w:rsidRDefault="00C00A9B">
      <w:pPr>
        <w:pStyle w:val="Heading1"/>
      </w:pPr>
      <w:r>
        <w:t>Using VisualStudioCode as Html editor</w:t>
      </w:r>
    </w:p>
    <w:p w14:paraId="5DA581E0" w14:textId="1A31E108" w:rsidR="00E96AE9" w:rsidRDefault="00E96AE9">
      <w:r>
        <w:t>Download</w:t>
      </w:r>
      <w:r w:rsidR="00FC0044">
        <w:t>ed</w:t>
      </w:r>
      <w:r>
        <w:t xml:space="preserve"> </w:t>
      </w:r>
      <w:proofErr w:type="spellStart"/>
      <w:r>
        <w:t>VScode</w:t>
      </w:r>
      <w:proofErr w:type="spellEnd"/>
      <w:r>
        <w:t xml:space="preserve"> desktop</w:t>
      </w:r>
    </w:p>
    <w:p w14:paraId="3878628B" w14:textId="1A024FF2" w:rsidR="00FE576D" w:rsidRDefault="00FE576D" w:rsidP="00841D25">
      <w:pPr>
        <w:pStyle w:val="ListParagraph"/>
      </w:pPr>
    </w:p>
    <w:p w14:paraId="7D692FFB" w14:textId="49A38D2C" w:rsidR="00FE576D" w:rsidRPr="000D1B9D" w:rsidRDefault="00841D25">
      <w:pPr>
        <w:pStyle w:val="Heading1"/>
      </w:pPr>
      <w:r>
        <w:t>Homework</w:t>
      </w:r>
    </w:p>
    <w:p w14:paraId="27EF2E35" w14:textId="0CF62D3C" w:rsidR="00774146" w:rsidRDefault="00841D25" w:rsidP="00841D25">
      <w:pPr>
        <w:pStyle w:val="ListParagraph"/>
        <w:numPr>
          <w:ilvl w:val="0"/>
          <w:numId w:val="20"/>
        </w:numPr>
      </w:pPr>
      <w:r>
        <w:t>Made total three pages.html</w:t>
      </w:r>
    </w:p>
    <w:p w14:paraId="64F8FB24" w14:textId="20A2DFAE" w:rsidR="00FC0044" w:rsidRDefault="00841D25" w:rsidP="00FC0044">
      <w:pPr>
        <w:pStyle w:val="ListParagraph"/>
        <w:numPr>
          <w:ilvl w:val="0"/>
          <w:numId w:val="20"/>
        </w:numPr>
      </w:pPr>
      <w:r>
        <w:t>On pageone.html</w:t>
      </w:r>
    </w:p>
    <w:p w14:paraId="7D83644C" w14:textId="77777777" w:rsidR="00FC0044" w:rsidRDefault="00FC0044" w:rsidP="00FC0044">
      <w:pPr>
        <w:pStyle w:val="ListParagraph"/>
        <w:numPr>
          <w:ilvl w:val="1"/>
          <w:numId w:val="20"/>
        </w:numPr>
      </w:pPr>
      <w:r>
        <w:t>Made a link to pageone.html/pagetwo.html/pagethree.html</w:t>
      </w:r>
    </w:p>
    <w:p w14:paraId="34ABBF88" w14:textId="70EF5E8C" w:rsidR="00FC0044" w:rsidRDefault="00FC0044" w:rsidP="00FC0044">
      <w:pPr>
        <w:pStyle w:val="ListParagraph"/>
        <w:numPr>
          <w:ilvl w:val="1"/>
          <w:numId w:val="20"/>
        </w:numPr>
      </w:pPr>
      <w:r>
        <w:t xml:space="preserve">Made </w:t>
      </w:r>
      <w:r>
        <w:t>an</w:t>
      </w:r>
      <w:r>
        <w:t xml:space="preserve"> </w:t>
      </w:r>
      <w:r w:rsidRPr="00FC0044">
        <w:rPr>
          <w:b/>
          <w:bCs/>
        </w:rPr>
        <w:t>absolute link</w:t>
      </w:r>
      <w:r>
        <w:t xml:space="preserve"> to my Instagram.</w:t>
      </w:r>
    </w:p>
    <w:p w14:paraId="3BDF8B10" w14:textId="77777777" w:rsidR="00FC0044" w:rsidRPr="00FC0044" w:rsidRDefault="00FC0044" w:rsidP="00FC0044">
      <w:pPr>
        <w:pStyle w:val="ListParagraph"/>
        <w:numPr>
          <w:ilvl w:val="2"/>
          <w:numId w:val="20"/>
        </w:numPr>
        <w:ind w:right="630"/>
        <w:rPr>
          <w:color w:val="809EC2" w:themeColor="accent6"/>
        </w:rPr>
      </w:pPr>
      <w:r w:rsidRPr="00FC0044">
        <w:rPr>
          <w:color w:val="809EC2" w:themeColor="accent6"/>
        </w:rPr>
        <w:t>&lt;p&gt;Absolute Link : &lt;/p&gt;&lt;a href="https://www.instagram.com/cha.___.aaaaaaa/?utm_source=ig_embed&amp;amp;utm_campaign=loading" target="_blank"&gt;My instagram&lt;/a&gt;</w:t>
      </w:r>
    </w:p>
    <w:p w14:paraId="09E6C9AB" w14:textId="77777777" w:rsidR="00FC0044" w:rsidRDefault="00FC0044" w:rsidP="00FC0044">
      <w:pPr>
        <w:pStyle w:val="ListParagraph"/>
        <w:numPr>
          <w:ilvl w:val="1"/>
          <w:numId w:val="20"/>
        </w:numPr>
      </w:pPr>
      <w:r>
        <w:t xml:space="preserve">Made a </w:t>
      </w:r>
      <w:r w:rsidRPr="00FC0044">
        <w:rPr>
          <w:b/>
          <w:bCs/>
        </w:rPr>
        <w:t>relative link</w:t>
      </w:r>
      <w:r>
        <w:t xml:space="preserve"> to pageone.html</w:t>
      </w:r>
    </w:p>
    <w:p w14:paraId="4AC956EC" w14:textId="231C9E6C" w:rsidR="00FC0044" w:rsidRPr="00FC0044" w:rsidRDefault="00FC0044" w:rsidP="00FC0044">
      <w:pPr>
        <w:pStyle w:val="ListParagraph"/>
        <w:numPr>
          <w:ilvl w:val="2"/>
          <w:numId w:val="20"/>
        </w:numPr>
        <w:ind w:right="630"/>
        <w:rPr>
          <w:color w:val="809EC2" w:themeColor="accent6"/>
        </w:rPr>
      </w:pPr>
      <w:r w:rsidRPr="00FC0044">
        <w:rPr>
          <w:color w:val="809EC2" w:themeColor="accent6"/>
        </w:rPr>
        <w:t>&lt;p&gt;Relative Link:&lt;/p&gt;&lt;a href="pageone.html" target="_blank"&gt;Myoungju's Website&lt;/a&gt;</w:t>
      </w:r>
    </w:p>
    <w:p w14:paraId="236BE6D6" w14:textId="4478826B" w:rsidR="00FC0044" w:rsidRDefault="00FC0044" w:rsidP="00FC0044">
      <w:pPr>
        <w:pStyle w:val="ListParagraph"/>
        <w:numPr>
          <w:ilvl w:val="0"/>
          <w:numId w:val="20"/>
        </w:numPr>
      </w:pPr>
      <w:r>
        <w:t>On pagetwo.html</w:t>
      </w:r>
    </w:p>
    <w:p w14:paraId="62DC61EE" w14:textId="77777777" w:rsidR="00FC0044" w:rsidRDefault="00FC0044" w:rsidP="00FC0044">
      <w:pPr>
        <w:pStyle w:val="ListParagraph"/>
        <w:numPr>
          <w:ilvl w:val="1"/>
          <w:numId w:val="20"/>
        </w:numPr>
      </w:pPr>
      <w:r>
        <w:t>Made a link to pageone.html/pagetwo.html/pagethree.html</w:t>
      </w:r>
    </w:p>
    <w:p w14:paraId="611BF1C5" w14:textId="503CF6E7" w:rsidR="00FC0044" w:rsidRDefault="00FC0044" w:rsidP="00FC0044">
      <w:pPr>
        <w:pStyle w:val="ListParagraph"/>
        <w:numPr>
          <w:ilvl w:val="0"/>
          <w:numId w:val="20"/>
        </w:numPr>
      </w:pPr>
      <w:r>
        <w:t>On pagethree.html</w:t>
      </w:r>
    </w:p>
    <w:p w14:paraId="4DD8DCCD" w14:textId="2B689C5F" w:rsidR="00FC0044" w:rsidRDefault="00FC0044" w:rsidP="00FC0044">
      <w:pPr>
        <w:pStyle w:val="ListParagraph"/>
        <w:numPr>
          <w:ilvl w:val="1"/>
          <w:numId w:val="20"/>
        </w:numPr>
      </w:pPr>
      <w:r>
        <w:t>Made a link to pageone.html/pagetwo.html/pagethree.html</w:t>
      </w:r>
    </w:p>
    <w:p w14:paraId="339A92B1" w14:textId="64FAAE07" w:rsidR="00FC0044" w:rsidRDefault="00FC0044" w:rsidP="00FC0044"/>
    <w:p w14:paraId="7FF32CDD" w14:textId="2F0D10D3" w:rsidR="00FC0044" w:rsidRDefault="00FC0044" w:rsidP="00FC0044"/>
    <w:p w14:paraId="234B2FEB" w14:textId="77777777" w:rsidR="00FC0044" w:rsidRDefault="00FC0044" w:rsidP="00FC0044"/>
    <w:sectPr w:rsidR="00FC0044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5177" w14:textId="77777777" w:rsidR="008114BB" w:rsidRDefault="008114BB">
      <w:r>
        <w:separator/>
      </w:r>
    </w:p>
  </w:endnote>
  <w:endnote w:type="continuationSeparator" w:id="0">
    <w:p w14:paraId="6794478E" w14:textId="77777777" w:rsidR="008114BB" w:rsidRDefault="0081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9827B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E8E5" w14:textId="77777777" w:rsidR="008114BB" w:rsidRDefault="008114BB">
      <w:r>
        <w:separator/>
      </w:r>
    </w:p>
  </w:footnote>
  <w:footnote w:type="continuationSeparator" w:id="0">
    <w:p w14:paraId="30F41612" w14:textId="77777777" w:rsidR="008114BB" w:rsidRDefault="00811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735A2"/>
    <w:multiLevelType w:val="hybridMultilevel"/>
    <w:tmpl w:val="725C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13D2B"/>
    <w:multiLevelType w:val="hybridMultilevel"/>
    <w:tmpl w:val="4BC8BB90"/>
    <w:lvl w:ilvl="0" w:tplc="1A8850EE">
      <w:start w:val="1"/>
      <w:numFmt w:val="bullet"/>
      <w:lvlText w:val="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jO1tDAxMDExMzVW0lEKTi0uzszPAykwrAUAyOyDFiwAAAA="/>
  </w:docVars>
  <w:rsids>
    <w:rsidRoot w:val="00C00A9B"/>
    <w:rsid w:val="00022357"/>
    <w:rsid w:val="00081D4D"/>
    <w:rsid w:val="000D1B9D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D2056"/>
    <w:rsid w:val="00684306"/>
    <w:rsid w:val="007173EB"/>
    <w:rsid w:val="007638A6"/>
    <w:rsid w:val="00774146"/>
    <w:rsid w:val="00786D8E"/>
    <w:rsid w:val="008114BB"/>
    <w:rsid w:val="00841D25"/>
    <w:rsid w:val="00883FFD"/>
    <w:rsid w:val="008E1349"/>
    <w:rsid w:val="00907EA5"/>
    <w:rsid w:val="009579FE"/>
    <w:rsid w:val="00AB3E35"/>
    <w:rsid w:val="00B51AD7"/>
    <w:rsid w:val="00C00A9B"/>
    <w:rsid w:val="00C04B20"/>
    <w:rsid w:val="00C41E6E"/>
    <w:rsid w:val="00C54681"/>
    <w:rsid w:val="00C7447B"/>
    <w:rsid w:val="00CE41FE"/>
    <w:rsid w:val="00E60A93"/>
    <w:rsid w:val="00E96AE9"/>
    <w:rsid w:val="00F9136A"/>
    <w:rsid w:val="00F925B9"/>
    <w:rsid w:val="00FA0E43"/>
    <w:rsid w:val="00FC0044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E1036D"/>
  <w15:chartTrackingRefBased/>
  <w15:docId w15:val="{8E2A3476-C632-4AC9-8F4B-EDC01974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e\AppData\Roaming\Microsoft\Templates\PTA%20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28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Myoungju Cha</dc:creator>
  <cp:lastModifiedBy>Myoungju Cha</cp:lastModifiedBy>
  <cp:revision>1</cp:revision>
  <dcterms:created xsi:type="dcterms:W3CDTF">2022-03-08T18:09:00Z</dcterms:created>
  <dcterms:modified xsi:type="dcterms:W3CDTF">2022-03-08T18:37:00Z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